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0"/>
        <w:tblW w:w="1052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00" w:firstRow="0" w:lastRow="0" w:firstColumn="0" w:lastColumn="0" w:noHBand="0" w:noVBand="1"/>
      </w:tblPr>
      <w:tblGrid>
        <w:gridCol w:w="7735"/>
        <w:gridCol w:w="2790"/>
      </w:tblGrid>
      <w:tr w:rsidR="00060469" w:rsidRPr="0077256B" w14:paraId="30F43747" w14:textId="77777777" w:rsidTr="00325C61">
        <w:trPr>
          <w:trHeight w:val="517"/>
        </w:trPr>
        <w:tc>
          <w:tcPr>
            <w:tcW w:w="7735" w:type="dxa"/>
            <w:vMerge w:val="restart"/>
          </w:tcPr>
          <w:p w14:paraId="6A051C13" w14:textId="77777777" w:rsidR="00060469" w:rsidRPr="0077256B" w:rsidRDefault="00060469">
            <w:pPr>
              <w:spacing w:line="360" w:lineRule="auto"/>
              <w:rPr>
                <w:rFonts w:eastAsia="Verdana" w:cs="Calibri Light"/>
                <w:b/>
              </w:rPr>
            </w:pPr>
            <w:r w:rsidRPr="0077256B">
              <w:rPr>
                <w:rFonts w:eastAsia="Verdana" w:cs="Calibri Light"/>
                <w:b/>
              </w:rPr>
              <w:t>Apellido y Nombres</w:t>
            </w:r>
            <w:r w:rsidRPr="0077256B">
              <w:rPr>
                <w:rFonts w:eastAsia="Verdana" w:cs="Calibri Light"/>
              </w:rPr>
              <w:t xml:space="preserve">: </w:t>
            </w:r>
          </w:p>
        </w:tc>
        <w:tc>
          <w:tcPr>
            <w:tcW w:w="2790" w:type="dxa"/>
          </w:tcPr>
          <w:p w14:paraId="61130002" w14:textId="77777777" w:rsidR="00060469" w:rsidRPr="0077256B" w:rsidRDefault="00060469">
            <w:pPr>
              <w:spacing w:line="360" w:lineRule="auto"/>
              <w:rPr>
                <w:rFonts w:eastAsia="Verdana" w:cs="Calibri Light"/>
                <w:b/>
              </w:rPr>
            </w:pPr>
            <w:r w:rsidRPr="0077256B">
              <w:rPr>
                <w:rFonts w:eastAsia="Verdana" w:cs="Calibri Light"/>
              </w:rPr>
              <w:t>Legajo:</w:t>
            </w:r>
          </w:p>
        </w:tc>
      </w:tr>
      <w:tr w:rsidR="00060469" w:rsidRPr="0077256B" w14:paraId="7E1021A5" w14:textId="77777777" w:rsidTr="00325C61">
        <w:tc>
          <w:tcPr>
            <w:tcW w:w="7735" w:type="dxa"/>
            <w:vMerge/>
          </w:tcPr>
          <w:p w14:paraId="23F95D83" w14:textId="77777777" w:rsidR="00060469" w:rsidRPr="0077256B" w:rsidRDefault="00060469">
            <w:pPr>
              <w:spacing w:line="360" w:lineRule="auto"/>
              <w:rPr>
                <w:rFonts w:eastAsia="Verdana" w:cs="Calibri Light"/>
                <w:b/>
              </w:rPr>
            </w:pPr>
          </w:p>
        </w:tc>
        <w:tc>
          <w:tcPr>
            <w:tcW w:w="2790" w:type="dxa"/>
          </w:tcPr>
          <w:p w14:paraId="30851F57" w14:textId="77777777" w:rsidR="00060469" w:rsidRPr="0077256B" w:rsidRDefault="00060469" w:rsidP="00060469">
            <w:pPr>
              <w:tabs>
                <w:tab w:val="left" w:pos="0"/>
              </w:tabs>
              <w:spacing w:line="360" w:lineRule="auto"/>
              <w:rPr>
                <w:rFonts w:eastAsia="Verdana" w:cs="Calibri Light"/>
                <w:b/>
              </w:rPr>
            </w:pPr>
            <w:r w:rsidRPr="0077256B">
              <w:rPr>
                <w:rFonts w:eastAsia="Verdana" w:cs="Calibri Light"/>
              </w:rPr>
              <w:t>Curso</w:t>
            </w:r>
            <w:r w:rsidRPr="0077256B">
              <w:rPr>
                <w:rFonts w:cs="Calibri Light"/>
              </w:rPr>
              <w:t>:</w:t>
            </w:r>
            <w:r w:rsidRPr="0077256B">
              <w:rPr>
                <w:rFonts w:cs="Calibri Light"/>
              </w:rPr>
              <w:tab/>
              <w:t xml:space="preserve"> </w:t>
            </w:r>
          </w:p>
        </w:tc>
      </w:tr>
    </w:tbl>
    <w:p w14:paraId="4BE7BD5D" w14:textId="77777777" w:rsidR="00957958" w:rsidRPr="0077256B" w:rsidRDefault="001406BA">
      <w:pPr>
        <w:pStyle w:val="Heading3"/>
        <w:keepNext/>
        <w:keepLines/>
        <w:tabs>
          <w:tab w:val="left" w:pos="8838"/>
        </w:tabs>
        <w:spacing w:before="200" w:line="240" w:lineRule="auto"/>
        <w:rPr>
          <w:rFonts w:ascii="Calibri Light" w:hAnsi="Calibri Light" w:cs="Calibri Light"/>
          <w:color w:val="4F81BD"/>
          <w:sz w:val="24"/>
          <w:szCs w:val="24"/>
        </w:rPr>
      </w:pPr>
      <w:r w:rsidRPr="0077256B">
        <w:rPr>
          <w:rFonts w:ascii="Calibri Light" w:hAnsi="Calibri Light" w:cs="Calibri Light"/>
          <w:color w:val="4F81BD"/>
          <w:sz w:val="24"/>
          <w:szCs w:val="24"/>
        </w:rPr>
        <w:t xml:space="preserve">Dominio: </w:t>
      </w:r>
    </w:p>
    <w:p w14:paraId="14586D88" w14:textId="77777777" w:rsidR="00957958" w:rsidRPr="0077256B" w:rsidRDefault="00957958">
      <w:pPr>
        <w:ind w:firstLine="0"/>
        <w:rPr>
          <w:rFonts w:cs="Calibri Light"/>
        </w:rPr>
      </w:pPr>
    </w:p>
    <w:p w14:paraId="1F6EBE98" w14:textId="77777777" w:rsidR="00A17733" w:rsidRPr="00486FB0" w:rsidRDefault="00486FB0" w:rsidP="009A5A5D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line="276" w:lineRule="auto"/>
        <w:contextualSpacing w:val="0"/>
        <w:rPr>
          <w:b/>
          <w:bCs/>
        </w:rPr>
      </w:pPr>
      <w:r w:rsidRPr="00486FB0">
        <w:rPr>
          <w:rStyle w:val="Ninguno"/>
          <w:rFonts w:eastAsiaTheme="majorEastAsia"/>
          <w:b/>
          <w:bCs/>
        </w:rPr>
        <w:t>Clases de equivalencias</w:t>
      </w:r>
    </w:p>
    <w:p w14:paraId="76928BEE" w14:textId="77777777" w:rsidR="00EE03FB" w:rsidRDefault="00EE03FB">
      <w:pPr>
        <w:spacing w:after="200" w:line="276" w:lineRule="auto"/>
        <w:ind w:firstLine="0"/>
        <w:jc w:val="left"/>
        <w:rPr>
          <w:rFonts w:cs="Calibri Light"/>
          <w:b/>
          <w:sz w:val="28"/>
          <w:szCs w:val="28"/>
        </w:rPr>
      </w:pPr>
    </w:p>
    <w:tbl>
      <w:tblPr>
        <w:tblStyle w:val="TableNormal1"/>
        <w:tblW w:w="989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2109"/>
        <w:gridCol w:w="3710"/>
        <w:gridCol w:w="4072"/>
      </w:tblGrid>
      <w:tr w:rsidR="00726FFD" w14:paraId="61380F3D" w14:textId="77777777" w:rsidTr="00950F68">
        <w:trPr>
          <w:trHeight w:val="619"/>
          <w:tblHeader/>
        </w:trPr>
        <w:tc>
          <w:tcPr>
            <w:tcW w:w="21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F2AEF" w14:textId="77777777" w:rsidR="00726FFD" w:rsidRPr="00726FFD" w:rsidRDefault="00726FFD" w:rsidP="00950F68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Condición externa</w:t>
            </w:r>
          </w:p>
        </w:tc>
        <w:tc>
          <w:tcPr>
            <w:tcW w:w="37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F0E3B" w14:textId="77777777" w:rsidR="00726FFD" w:rsidRPr="00726FFD" w:rsidRDefault="00726FFD" w:rsidP="00950F68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Clases de equivalencia válidas</w:t>
            </w:r>
          </w:p>
        </w:tc>
        <w:tc>
          <w:tcPr>
            <w:tcW w:w="407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1CD90" w14:textId="77777777" w:rsidR="00726FFD" w:rsidRPr="00726FFD" w:rsidRDefault="00726FFD" w:rsidP="00950F68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Clases de equivalencia inválidas</w:t>
            </w:r>
          </w:p>
        </w:tc>
      </w:tr>
      <w:tr w:rsidR="00726FFD" w:rsidRPr="006A22F7" w14:paraId="1EA6E0BE" w14:textId="77777777" w:rsidTr="00950F68">
        <w:tblPrEx>
          <w:shd w:val="clear" w:color="auto" w:fill="CED7E7"/>
        </w:tblPrEx>
        <w:trPr>
          <w:trHeight w:val="397"/>
        </w:trPr>
        <w:tc>
          <w:tcPr>
            <w:tcW w:w="9891" w:type="dxa"/>
            <w:gridSpan w:val="3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D6FCD" w14:textId="77777777" w:rsidR="00726FFD" w:rsidRDefault="00726FFD" w:rsidP="00950F68">
            <w:pPr>
              <w:pStyle w:val="Cuerpo"/>
              <w:jc w:val="center"/>
            </w:pPr>
            <w:r>
              <w:rPr>
                <w:rStyle w:val="Ninguno"/>
                <w:sz w:val="20"/>
                <w:szCs w:val="20"/>
              </w:rPr>
              <w:t>CLASES DE EQUIVALENCIA DE ENTRADA</w:t>
            </w:r>
          </w:p>
        </w:tc>
      </w:tr>
      <w:tr w:rsidR="00726FFD" w:rsidRPr="006A22F7" w14:paraId="0A857A82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8A7A1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E136D5A" w14:textId="77777777" w:rsidR="00726FFD" w:rsidRPr="00E103E3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A5719CC" w14:textId="77777777" w:rsidR="00726FFD" w:rsidRPr="00E103E3" w:rsidRDefault="00726FFD" w:rsidP="00950F68">
            <w:pPr>
              <w:rPr>
                <w:lang w:val="es-US"/>
              </w:rPr>
            </w:pPr>
          </w:p>
        </w:tc>
      </w:tr>
      <w:tr w:rsidR="00726FFD" w:rsidRPr="006A22F7" w14:paraId="140C005B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98712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17FA013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82CA6E8" w14:textId="77777777"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14:paraId="4313B2C9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65004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4E882B1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6EAA6F5" w14:textId="77777777"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14:paraId="2FC77813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EA22F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D60C4C2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4691E97" w14:textId="77777777"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14:paraId="0D485926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635FD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061F086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854EE58" w14:textId="77777777"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14:paraId="111ED54C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0BC9B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AA049D1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23CCA05" w14:textId="77777777"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14:paraId="59319DED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96FEA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47763C3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33AFE11" w14:textId="77777777"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14:paraId="72793097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47F70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919CC91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DC9D18E" w14:textId="77777777"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14:paraId="46294B0B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A0260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849D78B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3DED1F3" w14:textId="77777777" w:rsidR="00726FFD" w:rsidRDefault="00726FFD" w:rsidP="00726FFD">
            <w:pPr>
              <w:ind w:firstLine="0"/>
              <w:rPr>
                <w:lang w:val="es-US"/>
              </w:rPr>
            </w:pPr>
          </w:p>
        </w:tc>
      </w:tr>
      <w:tr w:rsidR="00726FFD" w:rsidRPr="006A22F7" w14:paraId="7627E010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0B0E6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BFF4179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A7F713C" w14:textId="77777777"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14:paraId="2BB98507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BBAC6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CC92C9A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CC0CE5D" w14:textId="77777777"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14:paraId="150E5856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11CB6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2272A51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38F21BF" w14:textId="77777777"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14:paraId="16C8AC12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F8B58" w14:textId="77777777" w:rsidR="00726FFD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671A057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020D643" w14:textId="77777777"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14:paraId="0B1044F7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DFF50" w14:textId="77777777" w:rsidR="00726FFD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BB87290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E0FB144" w14:textId="77777777"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14:paraId="0EF410AC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2613F" w14:textId="77777777" w:rsidR="00726FFD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9C95320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B86D707" w14:textId="77777777" w:rsidR="00726FFD" w:rsidRDefault="00726FFD" w:rsidP="00950F68">
            <w:pPr>
              <w:rPr>
                <w:lang w:val="es-US"/>
              </w:rPr>
            </w:pPr>
          </w:p>
        </w:tc>
      </w:tr>
      <w:tr w:rsidR="00726FFD" w:rsidRPr="006A22F7" w14:paraId="57837CFB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043E4" w14:textId="77777777" w:rsidR="00726FFD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AA95E85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E9BBBE2" w14:textId="77777777" w:rsidR="00726FFD" w:rsidRDefault="00726FFD" w:rsidP="00950F68">
            <w:pPr>
              <w:rPr>
                <w:lang w:val="es-US"/>
              </w:rPr>
            </w:pPr>
          </w:p>
        </w:tc>
      </w:tr>
    </w:tbl>
    <w:p w14:paraId="6A5E85A5" w14:textId="77777777" w:rsidR="00726FFD" w:rsidRPr="00726FFD" w:rsidRDefault="00726FFD">
      <w:pPr>
        <w:spacing w:after="200" w:line="276" w:lineRule="auto"/>
        <w:ind w:firstLine="0"/>
        <w:jc w:val="left"/>
        <w:rPr>
          <w:rFonts w:cs="Calibri Light"/>
          <w:b/>
          <w:sz w:val="8"/>
          <w:szCs w:val="8"/>
        </w:rPr>
      </w:pPr>
    </w:p>
    <w:tbl>
      <w:tblPr>
        <w:tblStyle w:val="TableNormal2"/>
        <w:tblW w:w="989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09"/>
        <w:gridCol w:w="3710"/>
        <w:gridCol w:w="4072"/>
      </w:tblGrid>
      <w:tr w:rsidR="00726FFD" w14:paraId="13DF54C3" w14:textId="77777777" w:rsidTr="00950F68">
        <w:trPr>
          <w:trHeight w:val="397"/>
        </w:trPr>
        <w:tc>
          <w:tcPr>
            <w:tcW w:w="9891" w:type="dxa"/>
            <w:gridSpan w:val="3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9EA53" w14:textId="77777777" w:rsidR="00726FFD" w:rsidRDefault="00726FFD" w:rsidP="00950F68">
            <w:pPr>
              <w:pStyle w:val="Cuerpo"/>
              <w:ind w:firstLine="227"/>
              <w:jc w:val="center"/>
            </w:pPr>
            <w:r>
              <w:rPr>
                <w:rStyle w:val="Ninguno"/>
              </w:rPr>
              <w:t>CLASES DE EQUIVALENCIA DE SALIDA</w:t>
            </w:r>
          </w:p>
        </w:tc>
      </w:tr>
      <w:tr w:rsidR="00726FFD" w:rsidRPr="00E103E3" w14:paraId="077CB8FC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371D0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9F22283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922CF6F" w14:textId="77777777" w:rsidR="00726FFD" w:rsidRPr="00E103E3" w:rsidRDefault="00726FFD" w:rsidP="00950F68"/>
        </w:tc>
      </w:tr>
      <w:tr w:rsidR="00726FFD" w:rsidRPr="00E103E3" w14:paraId="36276B54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13EFD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46A4687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C2081FB" w14:textId="77777777" w:rsidR="00726FFD" w:rsidRPr="00E103E3" w:rsidRDefault="00726FFD" w:rsidP="00950F68"/>
        </w:tc>
      </w:tr>
      <w:tr w:rsidR="00726FFD" w:rsidRPr="00E103E3" w14:paraId="50FC95C2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D33C9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9C85753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5CAD290" w14:textId="77777777" w:rsidR="00726FFD" w:rsidRPr="00E103E3" w:rsidRDefault="00726FFD" w:rsidP="00950F68"/>
        </w:tc>
      </w:tr>
      <w:tr w:rsidR="00726FFD" w:rsidRPr="00E103E3" w14:paraId="4ABC313E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A1D34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00F12AE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D4C7F4C" w14:textId="77777777" w:rsidR="00726FFD" w:rsidRPr="00E103E3" w:rsidRDefault="00726FFD" w:rsidP="00950F68"/>
        </w:tc>
      </w:tr>
      <w:tr w:rsidR="00726FFD" w:rsidRPr="00E103E3" w14:paraId="2EFB4F1E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9FEED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A75970C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C30961B" w14:textId="77777777" w:rsidR="00726FFD" w:rsidRPr="00E103E3" w:rsidRDefault="00726FFD" w:rsidP="00950F68"/>
        </w:tc>
      </w:tr>
      <w:tr w:rsidR="00726FFD" w:rsidRPr="00E103E3" w14:paraId="6044CFFC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70C69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144022B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914065D" w14:textId="77777777" w:rsidR="00726FFD" w:rsidRPr="00E103E3" w:rsidRDefault="00726FFD" w:rsidP="00950F68"/>
        </w:tc>
      </w:tr>
      <w:tr w:rsidR="00726FFD" w:rsidRPr="00E103E3" w14:paraId="09E6CE21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BEB36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7AB4956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1295676" w14:textId="77777777" w:rsidR="00726FFD" w:rsidRPr="00E103E3" w:rsidRDefault="00726FFD" w:rsidP="00950F68"/>
        </w:tc>
      </w:tr>
      <w:tr w:rsidR="00726FFD" w:rsidRPr="00E103E3" w14:paraId="4902A513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E729F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C002529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C9E8935" w14:textId="77777777" w:rsidR="00726FFD" w:rsidRPr="00E103E3" w:rsidRDefault="00726FFD" w:rsidP="00950F68"/>
        </w:tc>
      </w:tr>
      <w:tr w:rsidR="00726FFD" w:rsidRPr="00E103E3" w14:paraId="5251299C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3962F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425391B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30C84D8" w14:textId="77777777" w:rsidR="00726FFD" w:rsidRPr="00E103E3" w:rsidRDefault="00726FFD" w:rsidP="00950F68"/>
        </w:tc>
      </w:tr>
      <w:tr w:rsidR="00726FFD" w:rsidRPr="00E103E3" w14:paraId="282EFAE9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62908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D50C5D5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EC289D9" w14:textId="77777777" w:rsidR="00726FFD" w:rsidRPr="00E103E3" w:rsidRDefault="00726FFD" w:rsidP="00950F68"/>
        </w:tc>
      </w:tr>
      <w:tr w:rsidR="00726FFD" w:rsidRPr="00E103E3" w14:paraId="3BE0F963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C9583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3E08666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790DFA7" w14:textId="77777777" w:rsidR="00726FFD" w:rsidRPr="00E103E3" w:rsidRDefault="00726FFD" w:rsidP="00950F68"/>
        </w:tc>
      </w:tr>
      <w:tr w:rsidR="00726FFD" w:rsidRPr="00E103E3" w14:paraId="6F2D0193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C1E23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1ACF004" w14:textId="77777777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280B85A" w14:textId="77777777" w:rsidR="00726FFD" w:rsidRPr="00E103E3" w:rsidRDefault="00726FFD" w:rsidP="00950F68"/>
        </w:tc>
      </w:tr>
    </w:tbl>
    <w:p w14:paraId="2CA25D0A" w14:textId="77777777" w:rsidR="00726FFD" w:rsidRDefault="00726FFD">
      <w:pPr>
        <w:spacing w:after="200" w:line="276" w:lineRule="auto"/>
        <w:ind w:firstLine="0"/>
        <w:jc w:val="left"/>
        <w:rPr>
          <w:rFonts w:cs="Calibri Light"/>
          <w:bCs/>
          <w:sz w:val="28"/>
          <w:szCs w:val="28"/>
        </w:rPr>
      </w:pPr>
    </w:p>
    <w:p w14:paraId="6BD80D31" w14:textId="77777777" w:rsidR="00726FFD" w:rsidRDefault="00726FFD">
      <w:pPr>
        <w:spacing w:after="200" w:line="276" w:lineRule="auto"/>
        <w:ind w:firstLine="0"/>
        <w:jc w:val="left"/>
        <w:rPr>
          <w:rFonts w:cs="Calibri Light"/>
          <w:bCs/>
          <w:sz w:val="28"/>
          <w:szCs w:val="28"/>
        </w:rPr>
      </w:pPr>
    </w:p>
    <w:p w14:paraId="5A7EF25B" w14:textId="77777777" w:rsidR="00307CBE" w:rsidRPr="00726FFD" w:rsidRDefault="00307CBE" w:rsidP="00726FFD">
      <w:pPr>
        <w:ind w:firstLine="0"/>
        <w:rPr>
          <w:rFonts w:eastAsia="Times New Roman" w:cs="Times New Roman"/>
          <w:szCs w:val="24"/>
          <w:lang w:eastAsia="ar-SA"/>
        </w:rPr>
        <w:sectPr w:rsidR="00307CBE" w:rsidRPr="00726FFD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391" w:right="760" w:bottom="630" w:left="851" w:header="347" w:footer="576" w:gutter="0"/>
          <w:pgNumType w:start="1"/>
          <w:cols w:space="720"/>
          <w:titlePg/>
        </w:sectPr>
      </w:pPr>
    </w:p>
    <w:p w14:paraId="53247A14" w14:textId="77777777" w:rsidR="00726FFD" w:rsidRPr="00C71BDC" w:rsidRDefault="00CB3320" w:rsidP="00726FFD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contextualSpacing w:val="0"/>
        <w:rPr>
          <w:b/>
          <w:bCs/>
        </w:rPr>
      </w:pPr>
      <w:r>
        <w:rPr>
          <w:b/>
          <w:bCs/>
        </w:rPr>
        <w:lastRenderedPageBreak/>
        <w:t>Testing de Caja Negra</w:t>
      </w:r>
    </w:p>
    <w:tbl>
      <w:tblPr>
        <w:tblStyle w:val="TableNormal1"/>
        <w:tblW w:w="16586" w:type="dxa"/>
        <w:tblInd w:w="-29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568"/>
        <w:gridCol w:w="1134"/>
        <w:gridCol w:w="1843"/>
        <w:gridCol w:w="3118"/>
        <w:gridCol w:w="4820"/>
        <w:gridCol w:w="5103"/>
      </w:tblGrid>
      <w:tr w:rsidR="00C71BDC" w14:paraId="405A8496" w14:textId="77777777" w:rsidTr="00C71BDC">
        <w:trPr>
          <w:trHeight w:val="1460"/>
          <w:tblHeader/>
        </w:trPr>
        <w:tc>
          <w:tcPr>
            <w:tcW w:w="5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vAlign w:val="center"/>
          </w:tcPr>
          <w:p w14:paraId="396C361F" w14:textId="77777777" w:rsidR="00C71BDC" w:rsidRPr="00C71BDC" w:rsidRDefault="00C71BDC" w:rsidP="00C71BDC">
            <w:pPr>
              <w:pStyle w:val="Cuerpo"/>
              <w:jc w:val="center"/>
              <w:rPr>
                <w:rStyle w:val="Ninguno"/>
                <w:rFonts w:ascii="Calibri" w:eastAsia="Calibri" w:hAnsi="Calibri" w:cs="Calibri"/>
                <w:b/>
                <w:bCs/>
              </w:rPr>
            </w:pPr>
            <w:r w:rsidRPr="00C71BDC">
              <w:rPr>
                <w:rStyle w:val="Ninguno"/>
                <w:rFonts w:ascii="Calibri" w:eastAsia="Calibri" w:hAnsi="Calibri" w:cs="Calibri"/>
                <w:b/>
                <w:bCs/>
              </w:rPr>
              <w:t>ID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vAlign w:val="center"/>
          </w:tcPr>
          <w:p w14:paraId="07650979" w14:textId="77777777" w:rsidR="00C71BDC" w:rsidRPr="00C71BDC" w:rsidRDefault="00C71BDC" w:rsidP="00C71BDC">
            <w:pPr>
              <w:pStyle w:val="Cuerpo"/>
              <w:jc w:val="center"/>
              <w:rPr>
                <w:rStyle w:val="Ninguno"/>
                <w:rFonts w:ascii="Calibri" w:eastAsia="Calibri" w:hAnsi="Calibri" w:cs="Calibri"/>
                <w:b/>
                <w:bCs/>
              </w:rPr>
            </w:pPr>
            <w:r w:rsidRPr="00C71BDC">
              <w:rPr>
                <w:rStyle w:val="Ninguno"/>
                <w:rFonts w:ascii="Calibri" w:eastAsia="Calibri" w:hAnsi="Calibri" w:cs="Calibri"/>
                <w:b/>
                <w:bCs/>
              </w:rPr>
              <w:t>Prioridad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292200" w14:textId="77777777" w:rsidR="00C71BDC" w:rsidRDefault="00C71BDC" w:rsidP="00C71BDC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</w:rPr>
              <w:t>Nombre del Caso de Prueba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0A38F0" w14:textId="77777777" w:rsidR="00C71BDC" w:rsidRDefault="00C71BDC" w:rsidP="00C71BDC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</w:rPr>
              <w:t>Precondiciones</w:t>
            </w:r>
          </w:p>
        </w:tc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3707FC" w14:textId="77777777" w:rsidR="00C71BDC" w:rsidRDefault="00C71BDC" w:rsidP="00C71BDC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</w:rPr>
              <w:t>Pasos</w:t>
            </w:r>
          </w:p>
        </w:tc>
        <w:tc>
          <w:tcPr>
            <w:tcW w:w="51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3A1C40" w14:textId="77777777" w:rsidR="00C71BDC" w:rsidRDefault="00C71BDC" w:rsidP="00C71BDC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</w:rPr>
              <w:t>Resultado esperado</w:t>
            </w:r>
          </w:p>
        </w:tc>
      </w:tr>
      <w:tr w:rsidR="00C71BDC" w14:paraId="5F8E7A19" w14:textId="77777777" w:rsidTr="00C71BDC">
        <w:tblPrEx>
          <w:shd w:val="clear" w:color="auto" w:fill="CED7E7"/>
        </w:tblPrEx>
        <w:trPr>
          <w:trHeight w:val="5599"/>
        </w:trPr>
        <w:tc>
          <w:tcPr>
            <w:tcW w:w="5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</w:tcPr>
          <w:p w14:paraId="6B9D5751" w14:textId="77777777" w:rsidR="00C71BDC" w:rsidRDefault="00C71BDC" w:rsidP="00EE03FB"/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</w:tcPr>
          <w:p w14:paraId="0E2B9CB0" w14:textId="77777777" w:rsidR="00C71BDC" w:rsidRDefault="00C71BDC" w:rsidP="00EE03FB"/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6D2E5" w14:textId="77777777" w:rsidR="00C71BDC" w:rsidRDefault="00C71BDC" w:rsidP="00EE03FB"/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5758D" w14:textId="77777777" w:rsidR="00C71BDC" w:rsidRDefault="00C71BDC" w:rsidP="00EE03FB"/>
        </w:tc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BA4AB" w14:textId="77777777" w:rsidR="00C71BDC" w:rsidRDefault="00C71BDC" w:rsidP="00726FFD">
            <w:pPr>
              <w:ind w:firstLine="0"/>
            </w:pPr>
          </w:p>
        </w:tc>
        <w:tc>
          <w:tcPr>
            <w:tcW w:w="51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93D77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7E97D61E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21FE3F93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31D9BBDA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09085EAF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212513CD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26756A1A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01743DFE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637AE4E1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7CAB8100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5A80CC91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1A34C25A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7510AAD8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1B770A7F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40DA5E83" w14:textId="77777777" w:rsidR="00C71BDC" w:rsidRDefault="00C71BDC" w:rsidP="006D2CA3">
            <w:pPr>
              <w:pStyle w:val="Cuerpo"/>
              <w:ind w:firstLine="0"/>
              <w:rPr>
                <w:rStyle w:val="Ninguno"/>
                <w:rFonts w:ascii="Calibri" w:eastAsia="Calibri" w:hAnsi="Calibri" w:cs="Calibri"/>
              </w:rPr>
            </w:pPr>
          </w:p>
          <w:p w14:paraId="1468A028" w14:textId="77777777" w:rsidR="00C71BDC" w:rsidRDefault="00C71BDC" w:rsidP="00EE03F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</w:p>
          <w:p w14:paraId="0CD4ECD6" w14:textId="77777777" w:rsidR="00C71BDC" w:rsidRDefault="00C71BDC" w:rsidP="00EE03FB">
            <w:pPr>
              <w:pStyle w:val="Cuerpo"/>
            </w:pPr>
          </w:p>
        </w:tc>
      </w:tr>
    </w:tbl>
    <w:p w14:paraId="77EEFF4C" w14:textId="77777777" w:rsidR="002121B4" w:rsidRPr="00CB3320" w:rsidRDefault="00CB3320" w:rsidP="002121B4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ind w:left="709"/>
        <w:contextualSpacing w:val="0"/>
        <w:rPr>
          <w:rStyle w:val="Ninguno"/>
          <w:b/>
          <w:bCs/>
          <w:lang w:val="es-ES"/>
        </w:rPr>
      </w:pPr>
      <w:r w:rsidRPr="00CB3320">
        <w:rPr>
          <w:b/>
          <w:bCs/>
        </w:rPr>
        <w:lastRenderedPageBreak/>
        <w:t xml:space="preserve">Testing de Caja </w:t>
      </w:r>
      <w:r w:rsidR="00D20AC1">
        <w:rPr>
          <w:b/>
          <w:bCs/>
        </w:rPr>
        <w:t>Blanca</w:t>
      </w:r>
    </w:p>
    <w:p w14:paraId="26C50E3B" w14:textId="77777777" w:rsidR="009A5A5D" w:rsidRDefault="009A5A5D" w:rsidP="009A5A5D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tbl>
      <w:tblPr>
        <w:tblStyle w:val="Cuadrculadetablaclara1"/>
        <w:tblW w:w="15730" w:type="dxa"/>
        <w:tblLook w:val="04A0" w:firstRow="1" w:lastRow="0" w:firstColumn="1" w:lastColumn="0" w:noHBand="0" w:noVBand="1"/>
      </w:tblPr>
      <w:tblGrid>
        <w:gridCol w:w="1421"/>
        <w:gridCol w:w="4883"/>
        <w:gridCol w:w="3189"/>
        <w:gridCol w:w="6237"/>
      </w:tblGrid>
      <w:tr w:rsidR="009A5A5D" w:rsidRPr="003F2F3B" w14:paraId="4D7E65D3" w14:textId="77777777" w:rsidTr="00950F68">
        <w:tc>
          <w:tcPr>
            <w:tcW w:w="1421" w:type="dxa"/>
            <w:shd w:val="clear" w:color="auto" w:fill="2898B7"/>
          </w:tcPr>
          <w:p w14:paraId="70BFBE94" w14:textId="77777777" w:rsidR="009A5A5D" w:rsidRPr="006145DF" w:rsidRDefault="009A5A5D" w:rsidP="00950F68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Ninguno"/>
                <w:rFonts w:ascii="Calibri" w:eastAsia="Calibri" w:hAnsi="Calibri" w:cs="Calibri"/>
              </w:rPr>
            </w:pPr>
            <w:r w:rsidRPr="006145DF">
              <w:rPr>
                <w:rStyle w:val="Ninguno"/>
                <w:rFonts w:ascii="Calibri" w:eastAsia="Calibri" w:hAnsi="Calibri" w:cs="Calibri"/>
              </w:rPr>
              <w:t>Cobertura:</w:t>
            </w:r>
          </w:p>
        </w:tc>
        <w:tc>
          <w:tcPr>
            <w:tcW w:w="4883" w:type="dxa"/>
            <w:shd w:val="clear" w:color="auto" w:fill="C6DCE5"/>
          </w:tcPr>
          <w:p w14:paraId="06FF291B" w14:textId="77777777" w:rsidR="009A5A5D" w:rsidRPr="003F2F3B" w:rsidRDefault="009A5A5D" w:rsidP="00950F68">
            <w:pPr>
              <w:pStyle w:val="BodyText"/>
              <w:rPr>
                <w:rFonts w:ascii="Corbel" w:hAnsi="Corbel"/>
                <w:b/>
              </w:rPr>
            </w:pPr>
          </w:p>
        </w:tc>
        <w:tc>
          <w:tcPr>
            <w:tcW w:w="3189" w:type="dxa"/>
            <w:shd w:val="clear" w:color="auto" w:fill="2898B7"/>
          </w:tcPr>
          <w:p w14:paraId="05D8B5AC" w14:textId="77777777" w:rsidR="009A5A5D" w:rsidRPr="003F2F3B" w:rsidRDefault="009A5A5D" w:rsidP="00950F68">
            <w:pPr>
              <w:pStyle w:val="BodyText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Cantidad de Casos de Prueba:</w:t>
            </w:r>
          </w:p>
        </w:tc>
        <w:tc>
          <w:tcPr>
            <w:tcW w:w="6237" w:type="dxa"/>
            <w:shd w:val="clear" w:color="auto" w:fill="C6DCE5"/>
          </w:tcPr>
          <w:p w14:paraId="65BE3830" w14:textId="77777777" w:rsidR="009A5A5D" w:rsidRPr="003F2F3B" w:rsidRDefault="009A5A5D" w:rsidP="00950F68">
            <w:pPr>
              <w:pStyle w:val="BodyText"/>
              <w:jc w:val="center"/>
              <w:rPr>
                <w:rFonts w:ascii="Corbel" w:hAnsi="Corbel"/>
                <w:b/>
              </w:rPr>
            </w:pPr>
          </w:p>
        </w:tc>
      </w:tr>
      <w:tr w:rsidR="009A5A5D" w:rsidRPr="003F2F3B" w14:paraId="17AEFAE8" w14:textId="77777777" w:rsidTr="00950F68">
        <w:tc>
          <w:tcPr>
            <w:tcW w:w="15730" w:type="dxa"/>
            <w:gridSpan w:val="4"/>
            <w:shd w:val="clear" w:color="auto" w:fill="2898B7"/>
          </w:tcPr>
          <w:p w14:paraId="05152812" w14:textId="77777777" w:rsidR="009A5A5D" w:rsidRPr="003F2F3B" w:rsidRDefault="009A5A5D" w:rsidP="00950F68">
            <w:pPr>
              <w:pStyle w:val="BodyText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Datos de los Casos de Prueba:</w:t>
            </w:r>
          </w:p>
        </w:tc>
      </w:tr>
      <w:tr w:rsidR="009A5A5D" w:rsidRPr="004A0256" w14:paraId="54318735" w14:textId="77777777" w:rsidTr="00950F68">
        <w:trPr>
          <w:trHeight w:val="917"/>
        </w:trPr>
        <w:tc>
          <w:tcPr>
            <w:tcW w:w="15730" w:type="dxa"/>
            <w:gridSpan w:val="4"/>
            <w:shd w:val="clear" w:color="auto" w:fill="C6DCE5"/>
          </w:tcPr>
          <w:p w14:paraId="2EDC4AE2" w14:textId="77777777" w:rsidR="009A5A5D" w:rsidRPr="00486FB0" w:rsidRDefault="009A5A5D" w:rsidP="009A5A5D">
            <w:pPr>
              <w:pStyle w:val="BodyText"/>
              <w:numPr>
                <w:ilvl w:val="0"/>
                <w:numId w:val="38"/>
              </w:numPr>
              <w:rPr>
                <w:rFonts w:ascii="Corbel" w:hAnsi="Corbel"/>
                <w:b/>
                <w:lang w:val="es-ES_tradnl"/>
              </w:rPr>
            </w:pPr>
          </w:p>
        </w:tc>
      </w:tr>
      <w:tr w:rsidR="009A5A5D" w:rsidRPr="003F2F3B" w14:paraId="6E78EF6E" w14:textId="77777777" w:rsidTr="00950F68">
        <w:tc>
          <w:tcPr>
            <w:tcW w:w="15730" w:type="dxa"/>
            <w:gridSpan w:val="4"/>
            <w:shd w:val="clear" w:color="auto" w:fill="2898B7"/>
          </w:tcPr>
          <w:p w14:paraId="0B1CE48F" w14:textId="77777777" w:rsidR="009A5A5D" w:rsidRPr="003F2F3B" w:rsidRDefault="009A5A5D" w:rsidP="00950F68">
            <w:pPr>
              <w:pStyle w:val="BodyText"/>
              <w:rPr>
                <w:rFonts w:ascii="Corbel" w:hAnsi="Corbel"/>
                <w:b/>
              </w:rPr>
            </w:pPr>
            <w:r w:rsidRPr="003F2F3B">
              <w:rPr>
                <w:rFonts w:ascii="Corbel" w:hAnsi="Corbel"/>
              </w:rPr>
              <w:t>Precondiciones:</w:t>
            </w:r>
          </w:p>
        </w:tc>
      </w:tr>
      <w:tr w:rsidR="009A5A5D" w:rsidRPr="003F2F3B" w14:paraId="2750A15B" w14:textId="77777777" w:rsidTr="00950F68">
        <w:trPr>
          <w:trHeight w:val="890"/>
        </w:trPr>
        <w:tc>
          <w:tcPr>
            <w:tcW w:w="15730" w:type="dxa"/>
            <w:gridSpan w:val="4"/>
            <w:shd w:val="clear" w:color="auto" w:fill="C6DCE5"/>
          </w:tcPr>
          <w:p w14:paraId="3086329E" w14:textId="77777777" w:rsidR="009A5A5D" w:rsidRPr="003F2F3B" w:rsidRDefault="009A5A5D" w:rsidP="00950F68">
            <w:pPr>
              <w:pStyle w:val="BodyText"/>
              <w:rPr>
                <w:rFonts w:ascii="Corbel" w:hAnsi="Corbel"/>
                <w:b/>
              </w:rPr>
            </w:pPr>
          </w:p>
        </w:tc>
      </w:tr>
    </w:tbl>
    <w:p w14:paraId="5B4ADE3F" w14:textId="77777777" w:rsidR="002121B4" w:rsidRPr="002121B4" w:rsidRDefault="002121B4" w:rsidP="002121B4">
      <w:pPr>
        <w:ind w:firstLine="0"/>
        <w:rPr>
          <w:rFonts w:cs="Calibri Light"/>
        </w:rPr>
      </w:pPr>
    </w:p>
    <w:sectPr w:rsidR="002121B4" w:rsidRPr="002121B4" w:rsidSect="009A5A5D">
      <w:headerReference w:type="default" r:id="rId13"/>
      <w:headerReference w:type="first" r:id="rId14"/>
      <w:pgSz w:w="16838" w:h="11906" w:orient="landscape"/>
      <w:pgMar w:top="760" w:right="630" w:bottom="851" w:left="391" w:header="347" w:footer="57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B7F1F" w14:textId="77777777" w:rsidR="00E265E6" w:rsidRDefault="00E265E6">
      <w:r>
        <w:separator/>
      </w:r>
    </w:p>
  </w:endnote>
  <w:endnote w:type="continuationSeparator" w:id="0">
    <w:p w14:paraId="68C1F49B" w14:textId="77777777" w:rsidR="00E265E6" w:rsidRDefault="00E26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﷽﷽﷽﷽﷽﷽﷽﷽⹯潤硣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955CA" w14:textId="77777777" w:rsidR="006D2CA3" w:rsidRDefault="006D2CA3" w:rsidP="006D2CA3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2021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1</w:t>
    </w:r>
    <w:r>
      <w:rPr>
        <w:sz w:val="20"/>
        <w:szCs w:val="20"/>
      </w:rPr>
      <w:fldChar w:fldCharType="end"/>
    </w:r>
  </w:p>
  <w:p w14:paraId="336CFB5A" w14:textId="77777777" w:rsidR="006D2CA3" w:rsidRDefault="006D2CA3" w:rsidP="006D2CA3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  <w:p w14:paraId="76F384C8" w14:textId="77777777" w:rsidR="00EE03FB" w:rsidRDefault="00EE03F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8F4C4" w14:textId="77777777" w:rsidR="00EE03FB" w:rsidRDefault="00EE03FB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</w:t>
    </w:r>
    <w:r w:rsidR="006D2CA3">
      <w:rPr>
        <w:sz w:val="20"/>
        <w:szCs w:val="20"/>
      </w:rPr>
      <w:t>1</w:t>
    </w:r>
    <w:r>
      <w:rPr>
        <w:sz w:val="20"/>
        <w:szCs w:val="20"/>
      </w:rPr>
      <w:t xml:space="preserve">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0B82DADF" w14:textId="77777777" w:rsidR="00EE03FB" w:rsidRDefault="00EE03FB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  <w:p w14:paraId="3613646B" w14:textId="77777777" w:rsidR="00EE03FB" w:rsidRDefault="00EE03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294DB" w14:textId="77777777" w:rsidR="00E265E6" w:rsidRDefault="00E265E6">
      <w:r>
        <w:separator/>
      </w:r>
    </w:p>
  </w:footnote>
  <w:footnote w:type="continuationSeparator" w:id="0">
    <w:p w14:paraId="29774EE5" w14:textId="77777777" w:rsidR="00E265E6" w:rsidRDefault="00E265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B2E8D" w14:textId="77777777" w:rsidR="00EE03FB" w:rsidRDefault="00EE03F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rFonts w:ascii="Calibri" w:hAnsi="Calibri"/>
        <w:color w:val="000000"/>
      </w:rPr>
    </w:pPr>
  </w:p>
  <w:tbl>
    <w:tblPr>
      <w:tblStyle w:val="afff1"/>
      <w:tblW w:w="1053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4648"/>
      <w:gridCol w:w="3330"/>
    </w:tblGrid>
    <w:tr w:rsidR="009E0D45" w14:paraId="18CA27AA" w14:textId="77777777" w:rsidTr="004979EF">
      <w:trPr>
        <w:trHeight w:val="1024"/>
      </w:trPr>
      <w:tc>
        <w:tcPr>
          <w:tcW w:w="2552" w:type="dxa"/>
        </w:tcPr>
        <w:p w14:paraId="4325D0E8" w14:textId="77777777" w:rsidR="009E0D45" w:rsidRDefault="009E0D45" w:rsidP="009E0D45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68480" behindDoc="0" locked="0" layoutInCell="1" hidden="0" allowOverlap="1" wp14:anchorId="49F2DA58" wp14:editId="04AF4434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1CCC2D86" w14:textId="77777777" w:rsidR="009E0D45" w:rsidRDefault="009E0D45" w:rsidP="009E0D45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5FFB2DF7" w14:textId="77777777" w:rsidR="009E0D45" w:rsidRDefault="009E0D45" w:rsidP="009E0D45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4648" w:type="dxa"/>
        </w:tcPr>
        <w:p w14:paraId="421F5717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475CD895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28"/>
              <w:szCs w:val="2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  <w:p w14:paraId="4FEDB40E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28"/>
              <w:szCs w:val="28"/>
            </w:rPr>
            <w:t>17/10/2020</w:t>
          </w:r>
        </w:p>
      </w:tc>
      <w:tc>
        <w:tcPr>
          <w:tcW w:w="3330" w:type="dxa"/>
        </w:tcPr>
        <w:p w14:paraId="6D215473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</w:p>
        <w:p w14:paraId="32B1B80A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 xml:space="preserve">DNI: </w:t>
          </w:r>
        </w:p>
        <w:p w14:paraId="66EE1FA3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Apellido:</w:t>
          </w:r>
        </w:p>
        <w:p w14:paraId="58409F68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Nombre:</w:t>
          </w:r>
        </w:p>
        <w:p w14:paraId="423047E6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</w:p>
        <w:p w14:paraId="51432AB4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</w:p>
      </w:tc>
    </w:tr>
  </w:tbl>
  <w:p w14:paraId="1E606A4B" w14:textId="77777777" w:rsidR="00EE03FB" w:rsidRDefault="00EE03FB" w:rsidP="009E0D4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73DA884C" w14:textId="77777777" w:rsidR="00EE03FB" w:rsidRDefault="00EE03F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f1"/>
      <w:tblW w:w="1053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4648"/>
      <w:gridCol w:w="3330"/>
    </w:tblGrid>
    <w:tr w:rsidR="009E0D45" w14:paraId="5C012CFD" w14:textId="77777777" w:rsidTr="004979EF">
      <w:trPr>
        <w:trHeight w:val="1024"/>
      </w:trPr>
      <w:tc>
        <w:tcPr>
          <w:tcW w:w="2552" w:type="dxa"/>
        </w:tcPr>
        <w:p w14:paraId="0415678A" w14:textId="77777777" w:rsidR="009E0D45" w:rsidRDefault="009E0D45" w:rsidP="009E0D45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66432" behindDoc="0" locked="0" layoutInCell="1" hidden="0" allowOverlap="1" wp14:anchorId="52D83763" wp14:editId="4BD1A928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4431BD53" w14:textId="77777777" w:rsidR="009E0D45" w:rsidRDefault="009E0D45" w:rsidP="009E0D45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4338E8BA" w14:textId="77777777" w:rsidR="009E0D45" w:rsidRDefault="009E0D45" w:rsidP="009E0D45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4648" w:type="dxa"/>
        </w:tcPr>
        <w:p w14:paraId="7944FDA9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66C43148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28"/>
              <w:szCs w:val="2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  <w:p w14:paraId="0FA37EC9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</w:p>
      </w:tc>
      <w:tc>
        <w:tcPr>
          <w:tcW w:w="3330" w:type="dxa"/>
        </w:tcPr>
        <w:p w14:paraId="0E43A084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 xml:space="preserve">DNI: </w:t>
          </w:r>
        </w:p>
        <w:p w14:paraId="5371A3F8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Apellido:</w:t>
          </w:r>
        </w:p>
        <w:p w14:paraId="49AC4DE4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Nombre:</w:t>
          </w:r>
        </w:p>
        <w:p w14:paraId="7234F3C6" w14:textId="77777777" w:rsidR="006D2CA3" w:rsidRDefault="006D2CA3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 xml:space="preserve">Fecha: </w:t>
          </w:r>
        </w:p>
        <w:p w14:paraId="7478EBDC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</w:p>
        <w:p w14:paraId="5DFD5DB7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</w:p>
      </w:tc>
    </w:tr>
  </w:tbl>
  <w:p w14:paraId="3427DB40" w14:textId="77777777" w:rsidR="00EE03FB" w:rsidRDefault="00EE03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7812EAF5" w14:textId="77777777" w:rsidR="00EE03FB" w:rsidRDefault="00EE03F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80EF0" w14:textId="77777777" w:rsidR="009E0D45" w:rsidRDefault="009E0D4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rFonts w:ascii="Calibri" w:hAnsi="Calibri"/>
        <w:color w:val="000000"/>
      </w:rPr>
    </w:pPr>
  </w:p>
  <w:tbl>
    <w:tblPr>
      <w:tblStyle w:val="afff1"/>
      <w:tblW w:w="1575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9868"/>
      <w:gridCol w:w="3330"/>
    </w:tblGrid>
    <w:tr w:rsidR="009E0D45" w14:paraId="39CB3DB7" w14:textId="77777777" w:rsidTr="009E0D45">
      <w:trPr>
        <w:trHeight w:val="1024"/>
      </w:trPr>
      <w:tc>
        <w:tcPr>
          <w:tcW w:w="2552" w:type="dxa"/>
        </w:tcPr>
        <w:p w14:paraId="1BC1CBFB" w14:textId="77777777" w:rsidR="009E0D45" w:rsidRDefault="009E0D45" w:rsidP="009E0D45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72576" behindDoc="0" locked="0" layoutInCell="1" hidden="0" allowOverlap="1" wp14:anchorId="4553355A" wp14:editId="2432A506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3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74BB17E6" w14:textId="77777777" w:rsidR="009E0D45" w:rsidRDefault="009E0D45" w:rsidP="009E0D45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4890C9D7" w14:textId="77777777" w:rsidR="009E0D45" w:rsidRDefault="009E0D45" w:rsidP="009E0D45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9868" w:type="dxa"/>
        </w:tcPr>
        <w:p w14:paraId="759C1D89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01260836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28"/>
              <w:szCs w:val="2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  <w:p w14:paraId="2B15A169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28"/>
              <w:szCs w:val="28"/>
            </w:rPr>
            <w:t>17/10/2020</w:t>
          </w:r>
        </w:p>
      </w:tc>
      <w:tc>
        <w:tcPr>
          <w:tcW w:w="3330" w:type="dxa"/>
        </w:tcPr>
        <w:p w14:paraId="77DE0FE9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</w:p>
        <w:p w14:paraId="1D155006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 xml:space="preserve">DNI: </w:t>
          </w:r>
        </w:p>
        <w:p w14:paraId="55ABC77A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Apellido:</w:t>
          </w:r>
        </w:p>
        <w:p w14:paraId="3A10703B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Nombre:</w:t>
          </w:r>
        </w:p>
        <w:p w14:paraId="23AE6A44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</w:p>
        <w:p w14:paraId="752F7C94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</w:p>
      </w:tc>
    </w:tr>
  </w:tbl>
  <w:p w14:paraId="450B6A60" w14:textId="77777777" w:rsidR="009E0D45" w:rsidRDefault="009E0D45" w:rsidP="009E0D4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61FCB6FF" w14:textId="77777777" w:rsidR="009E0D45" w:rsidRDefault="009E0D4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f1"/>
      <w:tblW w:w="1494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9058"/>
      <w:gridCol w:w="3330"/>
    </w:tblGrid>
    <w:tr w:rsidR="009E0D45" w14:paraId="360AF95B" w14:textId="77777777" w:rsidTr="009E0D45">
      <w:trPr>
        <w:trHeight w:val="1024"/>
      </w:trPr>
      <w:tc>
        <w:tcPr>
          <w:tcW w:w="2552" w:type="dxa"/>
        </w:tcPr>
        <w:p w14:paraId="5D47CAD1" w14:textId="77777777" w:rsidR="009E0D45" w:rsidRDefault="009E0D45" w:rsidP="009E0D45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70528" behindDoc="0" locked="0" layoutInCell="1" hidden="0" allowOverlap="1" wp14:anchorId="45F19D2A" wp14:editId="612720C2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3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263CA84B" w14:textId="77777777" w:rsidR="009E0D45" w:rsidRDefault="009E0D45" w:rsidP="009E0D45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0010FC19" w14:textId="77777777" w:rsidR="009E0D45" w:rsidRDefault="009E0D45" w:rsidP="009E0D45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9058" w:type="dxa"/>
        </w:tcPr>
        <w:p w14:paraId="26A3FD10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7C300835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28"/>
              <w:szCs w:val="2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  <w:p w14:paraId="59B7C5F9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28"/>
              <w:szCs w:val="28"/>
            </w:rPr>
            <w:t>17/10/2020</w:t>
          </w:r>
        </w:p>
      </w:tc>
      <w:tc>
        <w:tcPr>
          <w:tcW w:w="3330" w:type="dxa"/>
        </w:tcPr>
        <w:p w14:paraId="7A32D0DF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</w:p>
        <w:p w14:paraId="0A83FF0A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 xml:space="preserve">DNI: </w:t>
          </w:r>
        </w:p>
        <w:p w14:paraId="04DBD836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Apellido:</w:t>
          </w:r>
        </w:p>
        <w:p w14:paraId="01023E3A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Nombre:</w:t>
          </w:r>
        </w:p>
        <w:p w14:paraId="4E19E9CC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</w:p>
        <w:p w14:paraId="532B0FD3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</w:p>
      </w:tc>
    </w:tr>
  </w:tbl>
  <w:p w14:paraId="5E0CDA85" w14:textId="77777777" w:rsidR="009A5A5D" w:rsidRDefault="009A5A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2E27FE94" w14:textId="77777777" w:rsidR="009A5A5D" w:rsidRDefault="009A5A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6B8E"/>
    <w:multiLevelType w:val="multilevel"/>
    <w:tmpl w:val="CFA214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D0319"/>
    <w:multiLevelType w:val="hybridMultilevel"/>
    <w:tmpl w:val="351496C6"/>
    <w:lvl w:ilvl="0" w:tplc="78DE6A44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307" w:hanging="360"/>
      </w:pPr>
    </w:lvl>
    <w:lvl w:ilvl="2" w:tplc="040A001B" w:tentative="1">
      <w:start w:val="1"/>
      <w:numFmt w:val="lowerRoman"/>
      <w:lvlText w:val="%3."/>
      <w:lvlJc w:val="right"/>
      <w:pPr>
        <w:ind w:left="2027" w:hanging="180"/>
      </w:pPr>
    </w:lvl>
    <w:lvl w:ilvl="3" w:tplc="040A000F" w:tentative="1">
      <w:start w:val="1"/>
      <w:numFmt w:val="decimal"/>
      <w:lvlText w:val="%4."/>
      <w:lvlJc w:val="left"/>
      <w:pPr>
        <w:ind w:left="2747" w:hanging="360"/>
      </w:pPr>
    </w:lvl>
    <w:lvl w:ilvl="4" w:tplc="040A0019" w:tentative="1">
      <w:start w:val="1"/>
      <w:numFmt w:val="lowerLetter"/>
      <w:lvlText w:val="%5."/>
      <w:lvlJc w:val="left"/>
      <w:pPr>
        <w:ind w:left="3467" w:hanging="360"/>
      </w:pPr>
    </w:lvl>
    <w:lvl w:ilvl="5" w:tplc="040A001B" w:tentative="1">
      <w:start w:val="1"/>
      <w:numFmt w:val="lowerRoman"/>
      <w:lvlText w:val="%6."/>
      <w:lvlJc w:val="right"/>
      <w:pPr>
        <w:ind w:left="4187" w:hanging="180"/>
      </w:pPr>
    </w:lvl>
    <w:lvl w:ilvl="6" w:tplc="040A000F" w:tentative="1">
      <w:start w:val="1"/>
      <w:numFmt w:val="decimal"/>
      <w:lvlText w:val="%7."/>
      <w:lvlJc w:val="left"/>
      <w:pPr>
        <w:ind w:left="4907" w:hanging="360"/>
      </w:pPr>
    </w:lvl>
    <w:lvl w:ilvl="7" w:tplc="040A0019" w:tentative="1">
      <w:start w:val="1"/>
      <w:numFmt w:val="lowerLetter"/>
      <w:lvlText w:val="%8."/>
      <w:lvlJc w:val="left"/>
      <w:pPr>
        <w:ind w:left="5627" w:hanging="360"/>
      </w:pPr>
    </w:lvl>
    <w:lvl w:ilvl="8" w:tplc="04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" w15:restartNumberingAfterBreak="0">
    <w:nsid w:val="08265878"/>
    <w:multiLevelType w:val="multilevel"/>
    <w:tmpl w:val="9B06C25A"/>
    <w:lvl w:ilvl="0">
      <w:start w:val="1"/>
      <w:numFmt w:val="decimal"/>
      <w:pStyle w:val="ListBullet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CDB6D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F056D23"/>
    <w:multiLevelType w:val="multilevel"/>
    <w:tmpl w:val="38C8C6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3654A92"/>
    <w:multiLevelType w:val="hybridMultilevel"/>
    <w:tmpl w:val="1D70923E"/>
    <w:styleLink w:val="Estiloimportado2"/>
    <w:lvl w:ilvl="0" w:tplc="F12E3B6A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C336618A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64768D80">
      <w:start w:val="1"/>
      <w:numFmt w:val="lowerRoman"/>
      <w:lvlText w:val="%3."/>
      <w:lvlJc w:val="left"/>
      <w:pPr>
        <w:ind w:left="216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125470E8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DE309B52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0FFA65D4">
      <w:start w:val="1"/>
      <w:numFmt w:val="lowerRoman"/>
      <w:lvlText w:val="%6."/>
      <w:lvlJc w:val="left"/>
      <w:pPr>
        <w:ind w:left="432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E76E1F48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77323692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08E817A4">
      <w:start w:val="1"/>
      <w:numFmt w:val="lowerRoman"/>
      <w:lvlText w:val="%9."/>
      <w:lvlJc w:val="left"/>
      <w:pPr>
        <w:ind w:left="648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 w15:restartNumberingAfterBreak="0">
    <w:nsid w:val="20260A61"/>
    <w:multiLevelType w:val="multilevel"/>
    <w:tmpl w:val="C14AE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02ABC"/>
    <w:multiLevelType w:val="multilevel"/>
    <w:tmpl w:val="3E0495A4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7231C12"/>
    <w:multiLevelType w:val="multilevel"/>
    <w:tmpl w:val="2F9001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D8577C6"/>
    <w:multiLevelType w:val="multilevel"/>
    <w:tmpl w:val="7C960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397973"/>
    <w:multiLevelType w:val="hybridMultilevel"/>
    <w:tmpl w:val="1D70923E"/>
    <w:numStyleLink w:val="Estiloimportado2"/>
  </w:abstractNum>
  <w:abstractNum w:abstractNumId="11" w15:restartNumberingAfterBreak="0">
    <w:nsid w:val="355E082F"/>
    <w:multiLevelType w:val="multilevel"/>
    <w:tmpl w:val="236E93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DDB47BE"/>
    <w:multiLevelType w:val="multilevel"/>
    <w:tmpl w:val="26A84B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EE80186"/>
    <w:multiLevelType w:val="multilevel"/>
    <w:tmpl w:val="362219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2882700"/>
    <w:multiLevelType w:val="multilevel"/>
    <w:tmpl w:val="B8CE62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4716787"/>
    <w:multiLevelType w:val="multilevel"/>
    <w:tmpl w:val="C14AE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8C6D58"/>
    <w:multiLevelType w:val="multilevel"/>
    <w:tmpl w:val="3F54F8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143430C"/>
    <w:multiLevelType w:val="multilevel"/>
    <w:tmpl w:val="DAF8DE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7F64B0F"/>
    <w:multiLevelType w:val="multilevel"/>
    <w:tmpl w:val="7AD81B0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CC35CAF"/>
    <w:multiLevelType w:val="multilevel"/>
    <w:tmpl w:val="E3024E62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2784EE9"/>
    <w:multiLevelType w:val="multilevel"/>
    <w:tmpl w:val="144038A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5954CC1"/>
    <w:multiLevelType w:val="multilevel"/>
    <w:tmpl w:val="75D26F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8030643"/>
    <w:multiLevelType w:val="multilevel"/>
    <w:tmpl w:val="C14AE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213DB1"/>
    <w:multiLevelType w:val="hybridMultilevel"/>
    <w:tmpl w:val="1D70923E"/>
    <w:lvl w:ilvl="0" w:tplc="928440F4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526C7B02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97028B8E">
      <w:start w:val="1"/>
      <w:numFmt w:val="lowerRoman"/>
      <w:lvlText w:val="%3."/>
      <w:lvlJc w:val="left"/>
      <w:pPr>
        <w:ind w:left="216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509A7E74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84D6A3E6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4308E328">
      <w:start w:val="1"/>
      <w:numFmt w:val="lowerRoman"/>
      <w:lvlText w:val="%6."/>
      <w:lvlJc w:val="left"/>
      <w:pPr>
        <w:ind w:left="432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F27E4FCE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1160D214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F140D5CC">
      <w:start w:val="1"/>
      <w:numFmt w:val="lowerRoman"/>
      <w:lvlText w:val="%9."/>
      <w:lvlJc w:val="left"/>
      <w:pPr>
        <w:ind w:left="648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4" w15:restartNumberingAfterBreak="0">
    <w:nsid w:val="6C8E4932"/>
    <w:multiLevelType w:val="multilevel"/>
    <w:tmpl w:val="A11E75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E9E686A"/>
    <w:multiLevelType w:val="multilevel"/>
    <w:tmpl w:val="7AD81B0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F1137A9"/>
    <w:multiLevelType w:val="hybridMultilevel"/>
    <w:tmpl w:val="1E2A8158"/>
    <w:lvl w:ilvl="0" w:tplc="6EFC54B6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7" w15:restartNumberingAfterBreak="0">
    <w:nsid w:val="70067156"/>
    <w:multiLevelType w:val="multilevel"/>
    <w:tmpl w:val="6D968A8E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7DC1681"/>
    <w:multiLevelType w:val="multilevel"/>
    <w:tmpl w:val="F74A8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pStyle w:val="VietaUseCaseBca1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pStyle w:val="VietaUseCaseNegra1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9128A5"/>
    <w:multiLevelType w:val="multilevel"/>
    <w:tmpl w:val="E66696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7F73239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8"/>
  </w:num>
  <w:num w:numId="2">
    <w:abstractNumId w:val="29"/>
  </w:num>
  <w:num w:numId="3">
    <w:abstractNumId w:val="21"/>
  </w:num>
  <w:num w:numId="4">
    <w:abstractNumId w:val="13"/>
  </w:num>
  <w:num w:numId="5">
    <w:abstractNumId w:val="4"/>
  </w:num>
  <w:num w:numId="6">
    <w:abstractNumId w:val="20"/>
  </w:num>
  <w:num w:numId="7">
    <w:abstractNumId w:val="12"/>
  </w:num>
  <w:num w:numId="8">
    <w:abstractNumId w:val="0"/>
  </w:num>
  <w:num w:numId="9">
    <w:abstractNumId w:val="22"/>
  </w:num>
  <w:num w:numId="10">
    <w:abstractNumId w:val="8"/>
  </w:num>
  <w:num w:numId="11">
    <w:abstractNumId w:val="7"/>
  </w:num>
  <w:num w:numId="12">
    <w:abstractNumId w:val="9"/>
  </w:num>
  <w:num w:numId="13">
    <w:abstractNumId w:val="11"/>
  </w:num>
  <w:num w:numId="14">
    <w:abstractNumId w:val="17"/>
  </w:num>
  <w:num w:numId="15">
    <w:abstractNumId w:val="24"/>
  </w:num>
  <w:num w:numId="16">
    <w:abstractNumId w:val="25"/>
  </w:num>
  <w:num w:numId="17">
    <w:abstractNumId w:val="19"/>
  </w:num>
  <w:num w:numId="18">
    <w:abstractNumId w:val="14"/>
  </w:num>
  <w:num w:numId="19">
    <w:abstractNumId w:val="16"/>
  </w:num>
  <w:num w:numId="20">
    <w:abstractNumId w:val="27"/>
  </w:num>
  <w:num w:numId="21">
    <w:abstractNumId w:val="2"/>
  </w:num>
  <w:num w:numId="22">
    <w:abstractNumId w:val="25"/>
  </w:num>
  <w:num w:numId="23">
    <w:abstractNumId w:val="16"/>
  </w:num>
  <w:num w:numId="24">
    <w:abstractNumId w:val="27"/>
  </w:num>
  <w:num w:numId="25">
    <w:abstractNumId w:val="12"/>
  </w:num>
  <w:num w:numId="26">
    <w:abstractNumId w:val="13"/>
  </w:num>
  <w:num w:numId="27">
    <w:abstractNumId w:val="6"/>
  </w:num>
  <w:num w:numId="28">
    <w:abstractNumId w:val="15"/>
  </w:num>
  <w:num w:numId="29">
    <w:abstractNumId w:val="5"/>
  </w:num>
  <w:num w:numId="30">
    <w:abstractNumId w:val="10"/>
  </w:num>
  <w:num w:numId="31">
    <w:abstractNumId w:val="10"/>
  </w:num>
  <w:num w:numId="32">
    <w:abstractNumId w:val="10"/>
    <w:lvlOverride w:ilvl="0">
      <w:startOverride w:val="3"/>
      <w:lvl w:ilvl="0" w:tplc="F9B4389C">
        <w:start w:val="3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3F605A6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1D860244">
        <w:start w:val="1"/>
        <w:numFmt w:val="lowerRoman"/>
        <w:lvlText w:val="%3."/>
        <w:lvlJc w:val="left"/>
        <w:pPr>
          <w:ind w:left="216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B78DE80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7FA09A48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6BA4F0C">
        <w:start w:val="1"/>
        <w:numFmt w:val="lowerRoman"/>
        <w:lvlText w:val="%6."/>
        <w:lvlJc w:val="left"/>
        <w:pPr>
          <w:ind w:left="432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E552023A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B158F908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2A0F172">
        <w:start w:val="1"/>
        <w:numFmt w:val="lowerRoman"/>
        <w:lvlText w:val="%9."/>
        <w:lvlJc w:val="left"/>
        <w:pPr>
          <w:ind w:left="648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>
    <w:abstractNumId w:val="1"/>
  </w:num>
  <w:num w:numId="34">
    <w:abstractNumId w:val="3"/>
  </w:num>
  <w:num w:numId="35">
    <w:abstractNumId w:val="30"/>
  </w:num>
  <w:num w:numId="36">
    <w:abstractNumId w:val="18"/>
  </w:num>
  <w:num w:numId="37">
    <w:abstractNumId w:val="23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2BE"/>
    <w:rsid w:val="000115A4"/>
    <w:rsid w:val="00040025"/>
    <w:rsid w:val="00060469"/>
    <w:rsid w:val="00081B6C"/>
    <w:rsid w:val="000A6FF9"/>
    <w:rsid w:val="001406BA"/>
    <w:rsid w:val="00177AF1"/>
    <w:rsid w:val="001E5147"/>
    <w:rsid w:val="00207CE5"/>
    <w:rsid w:val="00207ED8"/>
    <w:rsid w:val="002121B4"/>
    <w:rsid w:val="00253A82"/>
    <w:rsid w:val="0029681F"/>
    <w:rsid w:val="002F5A91"/>
    <w:rsid w:val="00307CBE"/>
    <w:rsid w:val="00325C61"/>
    <w:rsid w:val="003329CB"/>
    <w:rsid w:val="003700DD"/>
    <w:rsid w:val="00393B4E"/>
    <w:rsid w:val="00431DD6"/>
    <w:rsid w:val="00486FB0"/>
    <w:rsid w:val="004E5151"/>
    <w:rsid w:val="0050756F"/>
    <w:rsid w:val="00566540"/>
    <w:rsid w:val="005970C9"/>
    <w:rsid w:val="005B18BC"/>
    <w:rsid w:val="006010B2"/>
    <w:rsid w:val="00616B51"/>
    <w:rsid w:val="00643ACB"/>
    <w:rsid w:val="006951F3"/>
    <w:rsid w:val="006D2CA3"/>
    <w:rsid w:val="006E5DDF"/>
    <w:rsid w:val="00726FFD"/>
    <w:rsid w:val="00744EB3"/>
    <w:rsid w:val="0077256B"/>
    <w:rsid w:val="00790915"/>
    <w:rsid w:val="007C5BBB"/>
    <w:rsid w:val="0081704B"/>
    <w:rsid w:val="0089039F"/>
    <w:rsid w:val="008E21D1"/>
    <w:rsid w:val="00957958"/>
    <w:rsid w:val="009A5A5D"/>
    <w:rsid w:val="009B2D0E"/>
    <w:rsid w:val="009E0D45"/>
    <w:rsid w:val="00A1376A"/>
    <w:rsid w:val="00A17733"/>
    <w:rsid w:val="00A32C61"/>
    <w:rsid w:val="00A72AE8"/>
    <w:rsid w:val="00A908C8"/>
    <w:rsid w:val="00AA19DF"/>
    <w:rsid w:val="00AC256C"/>
    <w:rsid w:val="00AD32FB"/>
    <w:rsid w:val="00B17EF6"/>
    <w:rsid w:val="00B2115D"/>
    <w:rsid w:val="00BD6B43"/>
    <w:rsid w:val="00C71BDC"/>
    <w:rsid w:val="00C75712"/>
    <w:rsid w:val="00C87CD2"/>
    <w:rsid w:val="00CB3320"/>
    <w:rsid w:val="00D20AC1"/>
    <w:rsid w:val="00D60E80"/>
    <w:rsid w:val="00D76D83"/>
    <w:rsid w:val="00D939CE"/>
    <w:rsid w:val="00E265E6"/>
    <w:rsid w:val="00E61936"/>
    <w:rsid w:val="00E90129"/>
    <w:rsid w:val="00E94CD9"/>
    <w:rsid w:val="00EE03FB"/>
    <w:rsid w:val="00F216E8"/>
    <w:rsid w:val="00F819A5"/>
    <w:rsid w:val="00F832BE"/>
    <w:rsid w:val="00FA3A2B"/>
    <w:rsid w:val="00FC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192F7"/>
  <w15:docId w15:val="{33D254B9-62E5-4F50-A3D0-999BA9C76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US" w:bidi="ar-SA"/>
      </w:rPr>
    </w:rPrDefault>
    <w:pPrDefault>
      <w:pPr>
        <w:ind w:firstLine="22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BBB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7CA"/>
    <w:pPr>
      <w:ind w:firstLine="0"/>
      <w:outlineLvl w:val="0"/>
    </w:pPr>
    <w:rPr>
      <w:rFonts w:ascii="Candara" w:hAnsi="Candara"/>
      <w:b/>
      <w:sz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5F6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3F1F"/>
    <w:pPr>
      <w:spacing w:before="120" w:line="360" w:lineRule="auto"/>
      <w:ind w:firstLine="0"/>
      <w:outlineLvl w:val="2"/>
    </w:pPr>
    <w:rPr>
      <w:rFonts w:ascii="Consolas" w:hAnsi="Consolas"/>
      <w:b/>
      <w:bCs/>
      <w:iCs/>
      <w:sz w:val="20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73E"/>
    <w:pPr>
      <w:spacing w:before="280" w:line="360" w:lineRule="auto"/>
      <w:ind w:left="720" w:hanging="360"/>
      <w:outlineLvl w:val="3"/>
    </w:pPr>
    <w:rPr>
      <w:rFonts w:ascii="Garamond" w:hAnsi="Garamond"/>
      <w:b/>
      <w:bCs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9E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74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4907CA"/>
    <w:rPr>
      <w:rFonts w:ascii="Candara" w:hAnsi="Candara"/>
      <w:b/>
      <w:sz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F65F6"/>
    <w:rPr>
      <w:rFonts w:ascii="Calibri Light" w:eastAsiaTheme="majorEastAsia" w:hAnsi="Calibri Light" w:cstheme="majorBidi"/>
      <w:b/>
      <w:bCs/>
      <w:color w:val="000000" w:themeColor="text1"/>
      <w:sz w:val="24"/>
      <w:szCs w:val="26"/>
      <w:lang w:val="es-ES"/>
    </w:rPr>
  </w:style>
  <w:style w:type="character" w:customStyle="1" w:styleId="Heading3Char">
    <w:name w:val="Heading 3 Char"/>
    <w:basedOn w:val="DefaultParagraphFont"/>
    <w:link w:val="Heading3"/>
    <w:rsid w:val="00EF3F1F"/>
    <w:rPr>
      <w:rFonts w:ascii="Consolas" w:hAnsi="Consolas"/>
      <w:b/>
      <w:bCs/>
      <w:iCs/>
      <w:sz w:val="20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ED7FB8"/>
    <w:rPr>
      <w:rFonts w:ascii="Garamond" w:hAnsi="Garamond"/>
      <w:b/>
      <w:bCs/>
      <w:sz w:val="20"/>
      <w:szCs w:val="18"/>
    </w:rPr>
  </w:style>
  <w:style w:type="character" w:customStyle="1" w:styleId="Heading4Char">
    <w:name w:val="Heading 4 Char"/>
    <w:basedOn w:val="DefaultParagraphFont"/>
    <w:link w:val="Heading4"/>
    <w:uiPriority w:val="99"/>
    <w:rsid w:val="0085773E"/>
    <w:rPr>
      <w:rFonts w:ascii="Garamond" w:hAnsi="Garamond"/>
      <w:b/>
      <w:bCs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7DD2"/>
  </w:style>
  <w:style w:type="paragraph" w:styleId="Footer">
    <w:name w:val="footer"/>
    <w:basedOn w:val="Normal"/>
    <w:link w:val="FooterCh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7DD2"/>
  </w:style>
  <w:style w:type="paragraph" w:styleId="BalloonText">
    <w:name w:val="Balloon Text"/>
    <w:basedOn w:val="Normal"/>
    <w:link w:val="BalloonTextChar"/>
    <w:uiPriority w:val="99"/>
    <w:semiHidden/>
    <w:unhideWhenUsed/>
    <w:rsid w:val="004E72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2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31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EF2B3B"/>
    <w:pPr>
      <w:suppressAutoHyphens/>
      <w:ind w:left="720"/>
      <w:contextualSpacing/>
    </w:pPr>
    <w:rPr>
      <w:rFonts w:eastAsia="Times New Roman" w:cs="Times New Roman"/>
      <w:szCs w:val="24"/>
      <w:lang w:eastAsia="ar-SA"/>
    </w:rPr>
  </w:style>
  <w:style w:type="paragraph" w:customStyle="1" w:styleId="VietaUseCaseNegra1">
    <w:name w:val="ViñetaUseCaseNegra1"/>
    <w:basedOn w:val="Normal"/>
    <w:rsid w:val="005A49EE"/>
    <w:pPr>
      <w:numPr>
        <w:ilvl w:val="2"/>
        <w:numId w:val="1"/>
      </w:numPr>
      <w:tabs>
        <w:tab w:val="left" w:pos="804"/>
      </w:tabs>
      <w:ind w:left="804" w:hanging="340"/>
    </w:pPr>
    <w:rPr>
      <w:rFonts w:ascii="Arial Narrow" w:eastAsia="Times New Roman" w:hAnsi="Arial Narrow" w:cs="Times New Roman"/>
      <w:szCs w:val="20"/>
      <w:lang w:eastAsia="es-ES"/>
    </w:rPr>
  </w:style>
  <w:style w:type="paragraph" w:customStyle="1" w:styleId="Ttulo5UseCAse">
    <w:name w:val="Título 5 UseCAse"/>
    <w:basedOn w:val="Heading5"/>
    <w:rsid w:val="005A49EE"/>
    <w:pPr>
      <w:keepLines w:val="0"/>
      <w:tabs>
        <w:tab w:val="num" w:pos="360"/>
        <w:tab w:val="num" w:pos="1008"/>
      </w:tabs>
      <w:spacing w:before="0"/>
      <w:ind w:left="1008" w:hanging="432"/>
    </w:pPr>
    <w:rPr>
      <w:rFonts w:ascii="Arial Narrow" w:eastAsia="Times New Roman" w:hAnsi="Arial Narrow" w:cs="Times New Roman"/>
      <w:b/>
      <w:color w:val="auto"/>
      <w:szCs w:val="20"/>
      <w:lang w:eastAsia="es-ES"/>
    </w:rPr>
  </w:style>
  <w:style w:type="paragraph" w:customStyle="1" w:styleId="VietaUseCaseBca1">
    <w:name w:val="ViñetaUseCaseBca1"/>
    <w:basedOn w:val="Normal"/>
    <w:rsid w:val="005A49EE"/>
    <w:pPr>
      <w:numPr>
        <w:ilvl w:val="1"/>
        <w:numId w:val="1"/>
      </w:numPr>
    </w:pPr>
    <w:rPr>
      <w:rFonts w:ascii="Arial Narrow" w:eastAsia="Times New Roman" w:hAnsi="Arial Narrow" w:cs="Times New Roman"/>
      <w:szCs w:val="20"/>
      <w:lang w:eastAsia="es-ES"/>
    </w:rPr>
  </w:style>
  <w:style w:type="character" w:customStyle="1" w:styleId="Heading5Char">
    <w:name w:val="Heading 5 Char"/>
    <w:basedOn w:val="DefaultParagraphFont"/>
    <w:link w:val="Heading5"/>
    <w:uiPriority w:val="9"/>
    <w:rsid w:val="005A49E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Plantilla">
    <w:name w:val="Plantilla"/>
    <w:basedOn w:val="Normal"/>
    <w:link w:val="PlantillaCar"/>
    <w:rsid w:val="0098153D"/>
    <w:pPr>
      <w:ind w:firstLine="340"/>
    </w:pPr>
    <w:rPr>
      <w:rFonts w:ascii="Tahoma" w:eastAsia="Times New Roman" w:hAnsi="Tahoma" w:cs="Times New Roman"/>
      <w:sz w:val="20"/>
      <w:szCs w:val="20"/>
      <w:lang w:eastAsia="ar-SA"/>
    </w:rPr>
  </w:style>
  <w:style w:type="character" w:customStyle="1" w:styleId="PlantillaCar">
    <w:name w:val="Plantilla Car"/>
    <w:link w:val="Plantilla"/>
    <w:locked/>
    <w:rsid w:val="0098153D"/>
    <w:rPr>
      <w:rFonts w:ascii="Tahoma" w:eastAsia="Times New Roman" w:hAnsi="Tahoma" w:cs="Times New Roman"/>
      <w:sz w:val="20"/>
      <w:szCs w:val="20"/>
      <w:lang w:val="es-ES" w:eastAsia="ar-SA"/>
    </w:rPr>
  </w:style>
  <w:style w:type="character" w:styleId="CommentReference">
    <w:name w:val="annotation reference"/>
    <w:basedOn w:val="DefaultParagraphFont"/>
    <w:uiPriority w:val="99"/>
    <w:unhideWhenUsed/>
    <w:rsid w:val="0005413D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541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541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41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413D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rsid w:val="00327013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EndnoteTextChar">
    <w:name w:val="Endnote Text Char"/>
    <w:basedOn w:val="DefaultParagraphFont"/>
    <w:link w:val="EndnoteText"/>
    <w:rsid w:val="0032701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EndnoteReference">
    <w:name w:val="endnote reference"/>
    <w:basedOn w:val="DefaultParagraphFont"/>
    <w:rsid w:val="0032701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855B4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55B4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5B41"/>
    <w:rPr>
      <w:vertAlign w:val="superscript"/>
    </w:rPr>
  </w:style>
  <w:style w:type="paragraph" w:styleId="Revision">
    <w:name w:val="Revision"/>
    <w:hidden/>
    <w:uiPriority w:val="99"/>
    <w:semiHidden/>
    <w:rsid w:val="0067053E"/>
  </w:style>
  <w:style w:type="character" w:styleId="Hyperlink">
    <w:name w:val="Hyperlink"/>
    <w:basedOn w:val="DefaultParagraphFont"/>
    <w:uiPriority w:val="99"/>
    <w:unhideWhenUsed/>
    <w:rsid w:val="00FC22C1"/>
    <w:rPr>
      <w:color w:val="0000FF" w:themeColor="hyperlink"/>
      <w:u w:val="single"/>
    </w:rPr>
  </w:style>
  <w:style w:type="table" w:customStyle="1" w:styleId="Tabladecuadrcula4-nfasis31">
    <w:name w:val="Tabla de cuadrícula 4 - Énfasis 31"/>
    <w:basedOn w:val="TableNormal"/>
    <w:uiPriority w:val="49"/>
    <w:rsid w:val="00FC22C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397CD8"/>
    <w:rPr>
      <w:color w:val="808080"/>
    </w:rPr>
  </w:style>
  <w:style w:type="table" w:customStyle="1" w:styleId="Cuadrculadetablaclara1">
    <w:name w:val="Cuadrícula de tabla clara1"/>
    <w:basedOn w:val="TableNormal"/>
    <w:uiPriority w:val="40"/>
    <w:rsid w:val="00C7467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21">
    <w:name w:val="Tabla normal 21"/>
    <w:basedOn w:val="TableNormal"/>
    <w:uiPriority w:val="42"/>
    <w:rsid w:val="00C7467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11">
    <w:name w:val="Tabla normal 11"/>
    <w:basedOn w:val="TableNormal"/>
    <w:uiPriority w:val="41"/>
    <w:rsid w:val="00C7467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1clara1">
    <w:name w:val="Tabla de cuadrícula 1 clara1"/>
    <w:basedOn w:val="TableNormal"/>
    <w:uiPriority w:val="46"/>
    <w:rsid w:val="00CC20E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11">
    <w:name w:val="Tabla de lista 3 - Énfasis 11"/>
    <w:basedOn w:val="TableNormal"/>
    <w:uiPriority w:val="48"/>
    <w:rsid w:val="00E9750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cuadrcula4-nfasis11">
    <w:name w:val="Tabla de cuadrícula 4 - Énfasis 11"/>
    <w:basedOn w:val="TableNormal"/>
    <w:uiPriority w:val="49"/>
    <w:rsid w:val="00E9750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0F174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EC4300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customStyle="1" w:styleId="Tabladelista6concolores-nfasis11">
    <w:name w:val="Tabla de lista 6 con colores - Énfasis 11"/>
    <w:basedOn w:val="TableNormal"/>
    <w:uiPriority w:val="51"/>
    <w:rsid w:val="00883B2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Elegant"/>
    <w:uiPriority w:val="50"/>
    <w:rsid w:val="004427D7"/>
    <w:pPr>
      <w:ind w:firstLine="0"/>
    </w:pPr>
    <w:rPr>
      <w:rFonts w:ascii="Arial" w:eastAsia="Arial" w:hAnsi="Arial" w:cs="Arial"/>
      <w:sz w:val="20"/>
      <w:szCs w:val="20"/>
      <w:lang w:val="es" w:eastAsia="es-A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ap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eElegant">
    <w:name w:val="Table Elegant"/>
    <w:basedOn w:val="TableNormal"/>
    <w:uiPriority w:val="99"/>
    <w:semiHidden/>
    <w:unhideWhenUsed/>
    <w:rsid w:val="004427D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 w:line="276" w:lineRule="auto"/>
      <w:ind w:firstLine="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B446F7"/>
    <w:rPr>
      <w:rFonts w:ascii="Arial" w:eastAsia="Arial" w:hAnsi="Arial" w:cs="Arial"/>
      <w:color w:val="666666"/>
      <w:sz w:val="30"/>
      <w:szCs w:val="30"/>
      <w:lang w:val="es" w:eastAsia="es-AR"/>
    </w:rPr>
  </w:style>
  <w:style w:type="table" w:styleId="GridTable1Light-Accent5">
    <w:name w:val="Grid Table 1 Light Accent 5"/>
    <w:basedOn w:val="TableNormal"/>
    <w:uiPriority w:val="46"/>
    <w:rsid w:val="00013E04"/>
    <w:rPr>
      <w:rFonts w:cs="Times New Roman"/>
      <w:sz w:val="20"/>
      <w:szCs w:val="20"/>
      <w:lang w:eastAsia="es-AR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redeterminado">
    <w:name w:val="Predeterminado"/>
    <w:rsid w:val="00DC1AF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bdr w:val="nil"/>
      <w:lang w:val="es-US"/>
      <w14:textOutline w14:w="0" w14:cap="flat" w14:cmpd="sng" w14:algn="ctr">
        <w14:noFill/>
        <w14:prstDash w14:val="solid"/>
        <w14:bevel/>
      </w14:textOutline>
    </w:rPr>
  </w:style>
  <w:style w:type="table" w:customStyle="1" w:styleId="TableNormal10">
    <w:name w:val="Table Normal1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val="es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 Light" w:eastAsia="Calibri Light" w:hAnsi="Calibri Light" w:cs="Calibri Light"/>
      <w:color w:val="000000"/>
      <w:u w:color="000000"/>
      <w:bdr w:val="nil"/>
      <w:lang w:val="es-ES_tradnl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sid w:val="00581A40"/>
    <w:rPr>
      <w:lang w:val="es-ES_tradnl"/>
    </w:rPr>
  </w:style>
  <w:style w:type="character" w:customStyle="1" w:styleId="Hyperlink0">
    <w:name w:val="Hyperlink.0"/>
    <w:basedOn w:val="Ninguno"/>
    <w:rsid w:val="00581A40"/>
    <w:rPr>
      <w:lang w:val="es-ES_tradnl"/>
    </w:rPr>
  </w:style>
  <w:style w:type="numbering" w:customStyle="1" w:styleId="Estiloimportado5">
    <w:name w:val="Estilo importado 5"/>
    <w:rsid w:val="00581A40"/>
  </w:style>
  <w:style w:type="paragraph" w:styleId="List">
    <w:name w:val="List"/>
    <w:basedOn w:val="Normal"/>
    <w:uiPriority w:val="99"/>
    <w:unhideWhenUsed/>
    <w:rsid w:val="00A572A8"/>
    <w:pPr>
      <w:ind w:left="360" w:hanging="360"/>
      <w:contextualSpacing/>
    </w:pPr>
  </w:style>
  <w:style w:type="paragraph" w:styleId="List3">
    <w:name w:val="List 3"/>
    <w:basedOn w:val="Normal"/>
    <w:uiPriority w:val="99"/>
    <w:unhideWhenUsed/>
    <w:rsid w:val="00A572A8"/>
    <w:pPr>
      <w:ind w:left="1080" w:hanging="360"/>
      <w:contextualSpacing/>
    </w:pPr>
  </w:style>
  <w:style w:type="paragraph" w:styleId="Salutation">
    <w:name w:val="Salutation"/>
    <w:basedOn w:val="Normal"/>
    <w:next w:val="Normal"/>
    <w:link w:val="SalutationChar"/>
    <w:uiPriority w:val="99"/>
    <w:unhideWhenUsed/>
    <w:rsid w:val="00A572A8"/>
  </w:style>
  <w:style w:type="character" w:customStyle="1" w:styleId="SalutationChar">
    <w:name w:val="Salutation Char"/>
    <w:basedOn w:val="DefaultParagraphFont"/>
    <w:link w:val="Salutation"/>
    <w:uiPriority w:val="99"/>
    <w:rsid w:val="00A572A8"/>
    <w:rPr>
      <w:rFonts w:ascii="Calibri Light" w:hAnsi="Calibri Light"/>
    </w:rPr>
  </w:style>
  <w:style w:type="paragraph" w:styleId="ListBullet2">
    <w:name w:val="List Bullet 2"/>
    <w:basedOn w:val="Normal"/>
    <w:uiPriority w:val="99"/>
    <w:unhideWhenUsed/>
    <w:rsid w:val="00A572A8"/>
    <w:pPr>
      <w:numPr>
        <w:numId w:val="21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572A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572A8"/>
    <w:rPr>
      <w:rFonts w:ascii="Calibri Light" w:hAnsi="Calibri Light"/>
    </w:rPr>
  </w:style>
  <w:style w:type="paragraph" w:styleId="BodyTextIndent">
    <w:name w:val="Body Text Indent"/>
    <w:basedOn w:val="Normal"/>
    <w:link w:val="BodyTextIndentChar"/>
    <w:uiPriority w:val="99"/>
    <w:unhideWhenUsed/>
    <w:rsid w:val="00A572A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A572A8"/>
    <w:rPr>
      <w:rFonts w:ascii="Calibri Light" w:hAnsi="Calibri Light"/>
    </w:rPr>
  </w:style>
  <w:style w:type="table" w:customStyle="1" w:styleId="a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0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1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2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3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4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5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6">
    <w:basedOn w:val="TableNormal10"/>
    <w:rPr>
      <w:rFonts w:eastAsia="Times New Roman"/>
    </w:rPr>
    <w:tblPr>
      <w:tblStyleRowBandSize w:val="1"/>
      <w:tblStyleColBandSize w:val="1"/>
    </w:tblPr>
  </w:style>
  <w:style w:type="table" w:customStyle="1" w:styleId="a7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8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9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a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b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c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d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e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1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2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3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4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5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6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7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8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9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a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b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c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d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e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0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1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2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3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4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5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6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7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8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9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a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b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c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d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e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0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3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paragraph" w:customStyle="1" w:styleId="CuerpoA">
    <w:name w:val="Cuerpo A"/>
    <w:rsid w:val="00AC256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 Light" w:eastAsia="Calibri Light" w:hAnsi="Calibri Light" w:cs="Calibri Light"/>
      <w:color w:val="000000"/>
      <w:u w:color="000000"/>
      <w:bdr w:val="nil"/>
      <w:lang w:val="es-ES_tradnl"/>
    </w:rPr>
  </w:style>
  <w:style w:type="numbering" w:customStyle="1" w:styleId="Estiloimportado2">
    <w:name w:val="Estilo importado 2"/>
    <w:rsid w:val="00AC256C"/>
    <w:pPr>
      <w:numPr>
        <w:numId w:val="29"/>
      </w:numPr>
    </w:pPr>
  </w:style>
  <w:style w:type="table" w:customStyle="1" w:styleId="TableNormal2">
    <w:name w:val="Table Normal2"/>
    <w:rsid w:val="00A32C61"/>
    <w:pPr>
      <w:pBdr>
        <w:top w:val="nil"/>
        <w:left w:val="nil"/>
        <w:bottom w:val="nil"/>
        <w:right w:val="nil"/>
        <w:between w:val="nil"/>
        <w:bar w:val="nil"/>
      </w:pBdr>
      <w:ind w:firstLine="0"/>
      <w:jc w:val="left"/>
    </w:pPr>
    <w:rPr>
      <w:rFonts w:ascii="Times New Roman" w:eastAsia="Arial Unicode MS" w:hAnsi="Times New Roman" w:cs="Times New Roman"/>
      <w:sz w:val="20"/>
      <w:szCs w:val="20"/>
      <w:bdr w:val="nil"/>
      <w:lang w:val="es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\Documents\Documents\2021-ISW\ISW-REPO\HerramientasParaExamenes\Templates\ISW-G7-T_TemplateSegundoParcia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jn+oCnwEjT9ryz6uOFTZkgbnfA==">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A82A17B-1D38-4DDE-A7C0-8C870ED9C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ISW-G7-T_TemplateSegundoParcial.dotx</Template>
  <TotalTime>1</TotalTime>
  <Pages>5</Pages>
  <Words>88</Words>
  <Characters>502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 Navarro</cp:lastModifiedBy>
  <cp:revision>1</cp:revision>
  <dcterms:created xsi:type="dcterms:W3CDTF">2021-09-07T00:54:00Z</dcterms:created>
  <dcterms:modified xsi:type="dcterms:W3CDTF">2021-09-07T00:55:00Z</dcterms:modified>
</cp:coreProperties>
</file>